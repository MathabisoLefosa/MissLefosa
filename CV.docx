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64" w:rsidRDefault="003819ED" w:rsidP="00D246C7">
      <w:pPr>
        <w:pStyle w:val="Name"/>
        <w:ind w:left="0"/>
      </w:pPr>
      <w:sdt>
        <w:sdtPr>
          <w:alias w:val="Your Name"/>
          <w:tag w:val=""/>
          <w:id w:val="1197042864"/>
          <w:placeholder>
            <w:docPart w:val="BF3ACB3498C441E1BFF18B5CF4CCBD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94370">
            <w:t>MATHABISO LEFOSA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80"/>
        <w:gridCol w:w="270"/>
        <w:gridCol w:w="7830"/>
      </w:tblGrid>
      <w:tr w:rsidR="005B5764" w:rsidTr="00D1365F">
        <w:tc>
          <w:tcPr>
            <w:tcW w:w="1980" w:type="dxa"/>
          </w:tcPr>
          <w:p w:rsidR="005B5764" w:rsidRDefault="00A47381" w:rsidP="00A47381">
            <w:pPr>
              <w:pStyle w:val="Heading1"/>
              <w:jc w:val="left"/>
            </w:pPr>
            <w:r>
              <w:t xml:space="preserve">PERSONAL INFORMATION </w:t>
            </w:r>
          </w:p>
        </w:tc>
        <w:tc>
          <w:tcPr>
            <w:tcW w:w="270" w:type="dxa"/>
          </w:tcPr>
          <w:p w:rsidR="005B5764" w:rsidRDefault="005B5764"/>
        </w:tc>
        <w:tc>
          <w:tcPr>
            <w:tcW w:w="7830" w:type="dxa"/>
          </w:tcPr>
          <w:p w:rsidR="005B5764" w:rsidRDefault="00D00FED" w:rsidP="00D00FED">
            <w:pPr>
              <w:pStyle w:val="ResumeText"/>
            </w:pPr>
            <w:r>
              <w:t>FULL NAME: Mathabiso Bokholane Lefosa</w:t>
            </w:r>
          </w:p>
          <w:p w:rsidR="00D00FED" w:rsidRDefault="00D00FED" w:rsidP="00D00FED">
            <w:pPr>
              <w:pStyle w:val="ResumeText"/>
            </w:pPr>
            <w:r>
              <w:t>ID NUMBER: 048219239024</w:t>
            </w:r>
          </w:p>
          <w:p w:rsidR="00A47381" w:rsidRDefault="00A47381" w:rsidP="00D00FED">
            <w:pPr>
              <w:pStyle w:val="ResumeText"/>
            </w:pPr>
            <w:r>
              <w:t>NATIONALITY: Mosotho</w:t>
            </w:r>
          </w:p>
          <w:p w:rsidR="00D00FED" w:rsidRDefault="00D00FED" w:rsidP="00D00FED">
            <w:pPr>
              <w:pStyle w:val="ResumeText"/>
            </w:pPr>
            <w:r>
              <w:t xml:space="preserve">GENDER: </w:t>
            </w:r>
            <w:r w:rsidR="00A47381">
              <w:t>Female</w:t>
            </w:r>
          </w:p>
          <w:p w:rsidR="00D00FED" w:rsidRDefault="00A47381" w:rsidP="00D00FED">
            <w:pPr>
              <w:pStyle w:val="ResumeText"/>
            </w:pPr>
            <w:r>
              <w:t>ADDRESS: Mafeteng Tebang 970</w:t>
            </w:r>
          </w:p>
          <w:p w:rsidR="00A47381" w:rsidRDefault="00A47381" w:rsidP="00D00FED">
            <w:pPr>
              <w:pStyle w:val="ResumeText"/>
            </w:pPr>
            <w:r>
              <w:t>CRIMINAL RECORD: None</w:t>
            </w:r>
          </w:p>
          <w:p w:rsidR="00D246C7" w:rsidRDefault="00D246C7" w:rsidP="00D00FED">
            <w:pPr>
              <w:pStyle w:val="ResumeText"/>
            </w:pPr>
            <w:r>
              <w:t>PHONE NUMBER:57758666</w:t>
            </w:r>
          </w:p>
          <w:p w:rsidR="00D246C7" w:rsidRDefault="00D246C7" w:rsidP="00D00FED">
            <w:pPr>
              <w:pStyle w:val="ResumeText"/>
            </w:pPr>
            <w:r>
              <w:t>EMAIL:mathabisolefosa@gmail.com</w:t>
            </w:r>
          </w:p>
          <w:p w:rsidR="00A47381" w:rsidRDefault="00A47381" w:rsidP="00D00FED">
            <w:pPr>
              <w:pStyle w:val="ResumeText"/>
            </w:pPr>
          </w:p>
          <w:p w:rsidR="00A47381" w:rsidRDefault="00A47381" w:rsidP="00D00FED">
            <w:pPr>
              <w:pStyle w:val="ResumeText"/>
            </w:pPr>
          </w:p>
          <w:p w:rsidR="00A47381" w:rsidRDefault="00A47381" w:rsidP="00D00FED">
            <w:pPr>
              <w:pStyle w:val="ResumeText"/>
            </w:pPr>
          </w:p>
          <w:p w:rsidR="00A47381" w:rsidRDefault="00A47381" w:rsidP="00D00FED">
            <w:pPr>
              <w:pStyle w:val="ResumeText"/>
            </w:pPr>
          </w:p>
        </w:tc>
      </w:tr>
      <w:tr w:rsidR="005B5764" w:rsidTr="00D1365F">
        <w:tc>
          <w:tcPr>
            <w:tcW w:w="1980" w:type="dxa"/>
          </w:tcPr>
          <w:p w:rsidR="005B5764" w:rsidRDefault="00B11D34">
            <w:pPr>
              <w:pStyle w:val="Heading1"/>
            </w:pPr>
            <w:r>
              <w:t>Skills &amp; Abilities</w:t>
            </w:r>
          </w:p>
        </w:tc>
        <w:tc>
          <w:tcPr>
            <w:tcW w:w="270" w:type="dxa"/>
          </w:tcPr>
          <w:p w:rsidR="005B5764" w:rsidRDefault="005B5764"/>
        </w:tc>
        <w:tc>
          <w:tcPr>
            <w:tcW w:w="7830" w:type="dxa"/>
          </w:tcPr>
          <w:p w:rsidR="005B5764" w:rsidRDefault="00A71E4E" w:rsidP="00A71E4E">
            <w:pPr>
              <w:pStyle w:val="ResumeText"/>
            </w:pPr>
            <w:r>
              <w:t>Knowledge in Computer studies</w:t>
            </w:r>
          </w:p>
        </w:tc>
      </w:tr>
      <w:tr w:rsidR="005B5764" w:rsidTr="00D1365F">
        <w:tc>
          <w:tcPr>
            <w:tcW w:w="1980" w:type="dxa"/>
          </w:tcPr>
          <w:p w:rsidR="005B5764" w:rsidRDefault="00D1365F" w:rsidP="00D1365F">
            <w:pPr>
              <w:pStyle w:val="Heading1"/>
            </w:pPr>
            <w:r>
              <w:t>internship</w:t>
            </w:r>
          </w:p>
        </w:tc>
        <w:tc>
          <w:tcPr>
            <w:tcW w:w="270" w:type="dxa"/>
          </w:tcPr>
          <w:p w:rsidR="005B5764" w:rsidRDefault="005B576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EA0FDB0F91B04082872CE1CF70D0D567"/>
                  </w:placeholder>
                  <w15:color w:val="C0C0C0"/>
                  <w15:repeatingSectionItem/>
                </w:sdtPr>
                <w:sdtEndPr/>
                <w:sdtContent>
                  <w:p w:rsidR="005B5764" w:rsidRDefault="00D1365F">
                    <w:pPr>
                      <w:pStyle w:val="Heading2"/>
                    </w:pPr>
                    <w:r>
                      <w:t>LEFOSA finance</w:t>
                    </w:r>
                  </w:p>
                  <w:p w:rsidR="00D1365F" w:rsidRPr="00D1365F" w:rsidRDefault="00D1365F" w:rsidP="00D1365F">
                    <w:r>
                      <w:t>At Motsekuoa</w:t>
                    </w:r>
                  </w:p>
                  <w:p w:rsidR="005B5764" w:rsidRPr="00D1365F" w:rsidRDefault="003819ED" w:rsidP="00D1365F">
                    <w:pPr>
                      <w:pStyle w:val="ResumeText"/>
                    </w:pPr>
                  </w:p>
                </w:sdtContent>
              </w:sdt>
            </w:sdtContent>
          </w:sdt>
        </w:tc>
      </w:tr>
      <w:tr w:rsidR="005B5764" w:rsidTr="00D1365F">
        <w:tc>
          <w:tcPr>
            <w:tcW w:w="1980" w:type="dxa"/>
          </w:tcPr>
          <w:p w:rsidR="005B5764" w:rsidRDefault="00B11D34">
            <w:pPr>
              <w:pStyle w:val="Heading1"/>
            </w:pPr>
            <w:r>
              <w:t>Education</w:t>
            </w:r>
          </w:p>
        </w:tc>
        <w:tc>
          <w:tcPr>
            <w:tcW w:w="270" w:type="dxa"/>
          </w:tcPr>
          <w:p w:rsidR="005B5764" w:rsidRDefault="005B576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EA0FDB0F91B04082872CE1CF70D0D567"/>
                  </w:placeholder>
                  <w15:repeatingSectionItem/>
                </w:sdtPr>
                <w:sdtEndPr/>
                <w:sdtContent>
                  <w:p w:rsidR="00A47381" w:rsidRDefault="00A47381" w:rsidP="00A71E4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Bereng High School</w:t>
                    </w:r>
                  </w:p>
                  <w:p w:rsidR="00A47381" w:rsidRDefault="00A47381" w:rsidP="00A71E4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Johnson Baker High School</w:t>
                    </w:r>
                  </w:p>
                  <w:p w:rsidR="005B5764" w:rsidRDefault="00D1365F">
                    <w:r>
                      <w:t>Vision Rave Center</w:t>
                    </w:r>
                  </w:p>
                </w:sdtContent>
              </w:sdt>
            </w:sdtContent>
          </w:sdt>
        </w:tc>
      </w:tr>
      <w:tr w:rsidR="005B5764" w:rsidTr="00D1365F">
        <w:tc>
          <w:tcPr>
            <w:tcW w:w="1980" w:type="dxa"/>
          </w:tcPr>
          <w:p w:rsidR="005B5764" w:rsidRDefault="00B11D34">
            <w:pPr>
              <w:pStyle w:val="Heading1"/>
            </w:pPr>
            <w:r>
              <w:t>References</w:t>
            </w:r>
          </w:p>
        </w:tc>
        <w:tc>
          <w:tcPr>
            <w:tcW w:w="270" w:type="dxa"/>
          </w:tcPr>
          <w:p w:rsidR="005B5764" w:rsidRDefault="005B576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EA0FDB0F91B04082872CE1CF70D0D567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1044170624"/>
                      <w:placeholder>
                        <w:docPart w:val="54851B9464CD4399BC1865B13A1740E5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5B5764" w:rsidRDefault="00B11D34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p w:rsidR="005B5764" w:rsidRDefault="00D1365F">
                    <w:pPr>
                      <w:pStyle w:val="ResumeText"/>
                    </w:pPr>
                    <w:r w:rsidRPr="00D1365F">
                      <w:t>LEFOSA FINANCE</w:t>
                    </w:r>
                  </w:p>
                  <w:p w:rsidR="005B5764" w:rsidRDefault="008E6268" w:rsidP="00D1365F">
                    <w:r>
                      <w:t>+266 57758666</w:t>
                    </w:r>
                  </w:p>
                </w:sdtContent>
              </w:sdt>
            </w:sdtContent>
          </w:sdt>
        </w:tc>
      </w:tr>
    </w:tbl>
    <w:p w:rsidR="00A775C4" w:rsidRDefault="00A775C4"/>
    <w:p w:rsidR="00A775C4" w:rsidRDefault="00A775C4"/>
    <w:p w:rsidR="00A775C4" w:rsidRDefault="00A775C4">
      <w:r>
        <w:br w:type="page"/>
      </w:r>
    </w:p>
    <w:p w:rsidR="005B5764" w:rsidRDefault="00A775C4">
      <w:r>
        <w:lastRenderedPageBreak/>
        <w:t>Dear Manager</w:t>
      </w:r>
    </w:p>
    <w:p w:rsidR="00A775C4" w:rsidRDefault="00A775C4">
      <w:r>
        <w:t>APPLICATING FOR A JOB</w:t>
      </w:r>
    </w:p>
    <w:p w:rsidR="00A775C4" w:rsidRDefault="00A775C4"/>
    <w:p w:rsidR="003B2E65" w:rsidRDefault="00A775C4">
      <w:r>
        <w:t xml:space="preserve">I am writing to express my interest in computer studies job related at your company. Although I do not have any professional work </w:t>
      </w:r>
      <w:r w:rsidR="003B2E65">
        <w:t>experience,</w:t>
      </w:r>
      <w:r>
        <w:t xml:space="preserve"> I am eager to </w:t>
      </w:r>
      <w:r w:rsidR="003B2E65">
        <w:t>learn,</w:t>
      </w:r>
      <w:r>
        <w:t xml:space="preserve"> and I believe </w:t>
      </w:r>
      <w:r w:rsidR="003B2E65">
        <w:t>I have the skills and attitude to be a valuable contributor to your team.</w:t>
      </w:r>
    </w:p>
    <w:p w:rsidR="003B2E65" w:rsidRDefault="003B2E65"/>
    <w:p w:rsidR="00585BC4" w:rsidRDefault="003B2E65">
      <w:r>
        <w:t xml:space="preserve">I am a recent graduate with a certificate in computer studies and have gained valuable experience through internship. I </w:t>
      </w:r>
      <w:r w:rsidR="00585BC4">
        <w:t>have developed a skill</w:t>
      </w:r>
      <w:r>
        <w:t xml:space="preserve"> to work in team and in decision making together. I am very passionate about computer, and I am ex</w:t>
      </w:r>
      <w:r w:rsidR="00585BC4">
        <w:t>cited about the opportunity to contribute to your company as it continue to grow and make an impact in the industry.</w:t>
      </w:r>
    </w:p>
    <w:p w:rsidR="00585BC4" w:rsidRDefault="00585BC4">
      <w:r>
        <w:t xml:space="preserve">Thank you for considering my application. I look forward to the opportunity to discuss my credentials further. </w:t>
      </w:r>
    </w:p>
    <w:p w:rsidR="00585BC4" w:rsidRDefault="00585BC4"/>
    <w:p w:rsidR="00585BC4" w:rsidRDefault="00585BC4">
      <w:r>
        <w:t xml:space="preserve">Yours Sincerely </w:t>
      </w:r>
    </w:p>
    <w:p w:rsidR="00585BC4" w:rsidRDefault="00585BC4">
      <w:r>
        <w:t xml:space="preserve">Mathabiso Bokholane Lefosa </w:t>
      </w:r>
    </w:p>
    <w:p w:rsidR="00A775C4" w:rsidRDefault="00585BC4">
      <w:r>
        <w:t xml:space="preserve"> </w:t>
      </w:r>
    </w:p>
    <w:p w:rsidR="003B2E65" w:rsidRDefault="003B2E65"/>
    <w:sectPr w:rsidR="003B2E65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ED" w:rsidRDefault="003819ED">
      <w:pPr>
        <w:spacing w:before="0" w:after="0" w:line="240" w:lineRule="auto"/>
      </w:pPr>
      <w:r>
        <w:separator/>
      </w:r>
    </w:p>
  </w:endnote>
  <w:endnote w:type="continuationSeparator" w:id="0">
    <w:p w:rsidR="003819ED" w:rsidRDefault="003819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764" w:rsidRDefault="00B11D3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E7CA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ED" w:rsidRDefault="003819ED">
      <w:pPr>
        <w:spacing w:before="0" w:after="0" w:line="240" w:lineRule="auto"/>
      </w:pPr>
      <w:r>
        <w:separator/>
      </w:r>
    </w:p>
  </w:footnote>
  <w:footnote w:type="continuationSeparator" w:id="0">
    <w:p w:rsidR="003819ED" w:rsidRDefault="003819E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4E"/>
    <w:rsid w:val="003819ED"/>
    <w:rsid w:val="003B2E65"/>
    <w:rsid w:val="00494370"/>
    <w:rsid w:val="00585BC4"/>
    <w:rsid w:val="005B5764"/>
    <w:rsid w:val="007E7CAA"/>
    <w:rsid w:val="008E6268"/>
    <w:rsid w:val="00A47381"/>
    <w:rsid w:val="00A71E4E"/>
    <w:rsid w:val="00A775C4"/>
    <w:rsid w:val="00B11D34"/>
    <w:rsid w:val="00D00FED"/>
    <w:rsid w:val="00D1365F"/>
    <w:rsid w:val="00D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C8C0F1-2900-4526-B3D9-0D264118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3ACB3498C441E1BFF18B5CF4CCB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C1A3A-3D37-4F6A-B635-51BB187CEF74}"/>
      </w:docPartPr>
      <w:docPartBody>
        <w:p w:rsidR="00014937" w:rsidRDefault="00620EFD">
          <w:pPr>
            <w:pStyle w:val="BF3ACB3498C441E1BFF18B5CF4CCBD5D"/>
          </w:pPr>
          <w:r>
            <w:t>[Your Name]</w:t>
          </w:r>
        </w:p>
      </w:docPartBody>
    </w:docPart>
    <w:docPart>
      <w:docPartPr>
        <w:name w:val="EA0FDB0F91B04082872CE1CF70D0D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69725-2705-4FD6-8056-FC682FBF706C}"/>
      </w:docPartPr>
      <w:docPartBody>
        <w:p w:rsidR="00014937" w:rsidRDefault="00620EFD">
          <w:pPr>
            <w:pStyle w:val="EA0FDB0F91B04082872CE1CF70D0D56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851B9464CD4399BC1865B13A174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488CE-E7F2-42B6-A5B0-C2D702B219DB}"/>
      </w:docPartPr>
      <w:docPartBody>
        <w:p w:rsidR="00014937" w:rsidRDefault="00620EFD">
          <w:pPr>
            <w:pStyle w:val="54851B9464CD4399BC1865B13A1740E5"/>
          </w:pPr>
          <w:r>
            <w:t>[Reference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FD"/>
    <w:rsid w:val="00014937"/>
    <w:rsid w:val="005A5D7F"/>
    <w:rsid w:val="006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09ECD16A314529B047B9A06937C092">
    <w:name w:val="2609ECD16A314529B047B9A06937C092"/>
  </w:style>
  <w:style w:type="paragraph" w:customStyle="1" w:styleId="21D3E511FECC4A96B24999739874F865">
    <w:name w:val="21D3E511FECC4A96B24999739874F865"/>
  </w:style>
  <w:style w:type="paragraph" w:customStyle="1" w:styleId="99470C35A570430A9CFC3828E195E928">
    <w:name w:val="99470C35A570430A9CFC3828E195E928"/>
  </w:style>
  <w:style w:type="paragraph" w:customStyle="1" w:styleId="7B61361D14E3460EAAE3E57AE54A6398">
    <w:name w:val="7B61361D14E3460EAAE3E57AE54A6398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07C55058341F4EC0B26F3141AC96CFB1">
    <w:name w:val="07C55058341F4EC0B26F3141AC96CFB1"/>
  </w:style>
  <w:style w:type="paragraph" w:customStyle="1" w:styleId="BF3ACB3498C441E1BFF18B5CF4CCBD5D">
    <w:name w:val="BF3ACB3498C441E1BFF18B5CF4CCBD5D"/>
  </w:style>
  <w:style w:type="paragraph" w:customStyle="1" w:styleId="F2ADFC406D824BACAE55BE208C2174AD">
    <w:name w:val="F2ADFC406D824BACAE55BE208C2174A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402F52269B346BE9B1573389E2D70FD">
    <w:name w:val="9402F52269B346BE9B1573389E2D70FD"/>
  </w:style>
  <w:style w:type="character" w:styleId="PlaceholderText">
    <w:name w:val="Placeholder Text"/>
    <w:basedOn w:val="DefaultParagraphFont"/>
    <w:uiPriority w:val="99"/>
    <w:semiHidden/>
    <w:rsid w:val="00014937"/>
    <w:rPr>
      <w:color w:val="808080"/>
    </w:rPr>
  </w:style>
  <w:style w:type="paragraph" w:customStyle="1" w:styleId="EA0FDB0F91B04082872CE1CF70D0D567">
    <w:name w:val="EA0FDB0F91B04082872CE1CF70D0D567"/>
  </w:style>
  <w:style w:type="paragraph" w:customStyle="1" w:styleId="CF5E2EE45938439F9864B90793BEC8CF">
    <w:name w:val="CF5E2EE45938439F9864B90793BEC8CF"/>
  </w:style>
  <w:style w:type="paragraph" w:customStyle="1" w:styleId="EF72807BBDAA425EACB20A6AA31616AC">
    <w:name w:val="EF72807BBDAA425EACB20A6AA31616AC"/>
  </w:style>
  <w:style w:type="paragraph" w:customStyle="1" w:styleId="FB338D79DA774BE7ABEC6EF853356D13">
    <w:name w:val="FB338D79DA774BE7ABEC6EF853356D13"/>
  </w:style>
  <w:style w:type="paragraph" w:customStyle="1" w:styleId="ED4B0A87B014476A80E014B88F6523C2">
    <w:name w:val="ED4B0A87B014476A80E014B88F6523C2"/>
  </w:style>
  <w:style w:type="paragraph" w:customStyle="1" w:styleId="138452E04CFB4C0EBE48033A7BC1288C">
    <w:name w:val="138452E04CFB4C0EBE48033A7BC1288C"/>
  </w:style>
  <w:style w:type="paragraph" w:customStyle="1" w:styleId="AC9B1972D68944509944E8FC5DF6B4DE">
    <w:name w:val="AC9B1972D68944509944E8FC5DF6B4DE"/>
  </w:style>
  <w:style w:type="paragraph" w:customStyle="1" w:styleId="E0CA9B344A2746CDAF3DD0AB0D428A65">
    <w:name w:val="E0CA9B344A2746CDAF3DD0AB0D428A65"/>
  </w:style>
  <w:style w:type="paragraph" w:customStyle="1" w:styleId="54851B9464CD4399BC1865B13A1740E5">
    <w:name w:val="54851B9464CD4399BC1865B13A1740E5"/>
  </w:style>
  <w:style w:type="paragraph" w:customStyle="1" w:styleId="8D3699FA7B8E406E8F72655A9962C288">
    <w:name w:val="8D3699FA7B8E406E8F72655A9962C288"/>
  </w:style>
  <w:style w:type="paragraph" w:customStyle="1" w:styleId="DF2DB1EB470846ACA6BD81DEA3FE60AF">
    <w:name w:val="DF2DB1EB470846ACA6BD81DEA3FE60AF"/>
  </w:style>
  <w:style w:type="paragraph" w:customStyle="1" w:styleId="09461B6B56174E3FB59290D7A188A87A">
    <w:name w:val="09461B6B56174E3FB59290D7A188A87A"/>
    <w:rsid w:val="00014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67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MATHABISO LEFOSA</dc:creator>
  <cp:keywords/>
  <cp:lastModifiedBy>Admin</cp:lastModifiedBy>
  <cp:revision>7</cp:revision>
  <dcterms:created xsi:type="dcterms:W3CDTF">2024-09-10T19:30:00Z</dcterms:created>
  <dcterms:modified xsi:type="dcterms:W3CDTF">2024-09-10T20:44:00Z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